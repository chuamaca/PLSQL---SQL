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C00C" w14:textId="2287B011" w:rsidR="00D16FF8" w:rsidRPr="00F65E87" w:rsidRDefault="00B30C98">
      <w:pPr>
        <w:pStyle w:val="Ttulo1"/>
      </w:pPr>
      <w:r>
        <w:t>PRACTICA DIRIGIDA</w:t>
      </w:r>
      <w:r w:rsidR="00F73CA8">
        <w:t xml:space="preserve"> de PL-SQL</w:t>
      </w:r>
    </w:p>
    <w:tbl>
      <w:tblPr>
        <w:tblW w:w="5030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 la prueba: nombre, nombre del profesor, clase y período. La tabla inmediatamente inferior contiene la fecha."/>
      </w:tblPr>
      <w:tblGrid>
        <w:gridCol w:w="1404"/>
        <w:gridCol w:w="3237"/>
        <w:gridCol w:w="967"/>
        <w:gridCol w:w="3317"/>
      </w:tblGrid>
      <w:tr w:rsidR="00D16FF8" w:rsidRPr="00F65E87" w14:paraId="1EA2DD64" w14:textId="77777777" w:rsidTr="007D287E">
        <w:trPr>
          <w:jc w:val="center"/>
        </w:trPr>
        <w:tc>
          <w:tcPr>
            <w:tcW w:w="1405" w:type="dxa"/>
            <w:tcBorders>
              <w:bottom w:val="single" w:sz="12" w:space="0" w:color="7F7F7F" w:themeColor="text1" w:themeTint="80"/>
            </w:tcBorders>
          </w:tcPr>
          <w:sdt>
            <w:sdtPr>
              <w:alias w:val="Nombre:"/>
              <w:tag w:val="Nombre:"/>
              <w:id w:val="1974629918"/>
              <w:placeholder>
                <w:docPart w:val="C3C15DDA3C3A4EE8BB36D8AC9EC8DDFC"/>
              </w:placeholder>
              <w:temporary/>
              <w:showingPlcHdr/>
              <w15:appearance w15:val="hidden"/>
            </w:sdtPr>
            <w:sdtContent>
              <w:p w14:paraId="3EAA5F4E" w14:textId="77777777" w:rsidR="00F65E87" w:rsidRPr="00F65E87" w:rsidRDefault="00A26BCF" w:rsidP="00A26BCF">
                <w:pPr>
                  <w:pStyle w:val="Ttulo2"/>
                </w:pPr>
                <w:r w:rsidRPr="00F65E87">
                  <w:rPr>
                    <w:lang w:bidi="es-ES"/>
                  </w:rPr>
                  <w:t>Nombre</w:t>
                </w:r>
              </w:p>
            </w:sdtContent>
          </w:sdt>
        </w:tc>
        <w:tc>
          <w:tcPr>
            <w:tcW w:w="3237" w:type="dxa"/>
            <w:tcBorders>
              <w:bottom w:val="single" w:sz="12" w:space="0" w:color="7F7F7F" w:themeColor="text1" w:themeTint="80"/>
            </w:tcBorders>
          </w:tcPr>
          <w:p w14:paraId="29171019" w14:textId="487D0183" w:rsidR="00D16FF8" w:rsidRPr="00F65E87" w:rsidRDefault="00BE729A" w:rsidP="00F73CA8">
            <w:r>
              <w:t>Cesar Augusto Huamani Castro</w:t>
            </w:r>
          </w:p>
        </w:tc>
        <w:tc>
          <w:tcPr>
            <w:tcW w:w="967" w:type="dxa"/>
            <w:tcBorders>
              <w:bottom w:val="single" w:sz="12" w:space="0" w:color="7F7F7F" w:themeColor="text1" w:themeTint="80"/>
            </w:tcBorders>
          </w:tcPr>
          <w:p w14:paraId="74D163F9" w14:textId="77777777" w:rsidR="00D16FF8" w:rsidRPr="00F65E87" w:rsidRDefault="00000000" w:rsidP="00A26BCF">
            <w:pPr>
              <w:pStyle w:val="Ttulo2"/>
            </w:pPr>
            <w:sdt>
              <w:sdtPr>
                <w:alias w:val="Clase:"/>
                <w:tag w:val="Clase:"/>
                <w:id w:val="-1230386364"/>
                <w:placeholder>
                  <w:docPart w:val="CD387B72E21B465387583121D3A260FB"/>
                </w:placeholder>
                <w:temporary/>
                <w:showingPlcHdr/>
                <w15:appearance w15:val="hidden"/>
              </w:sdtPr>
              <w:sdtContent>
                <w:r w:rsidR="00A26BCF" w:rsidRPr="00F65E87">
                  <w:rPr>
                    <w:lang w:bidi="es-ES"/>
                  </w:rPr>
                  <w:t>Clase</w:t>
                </w:r>
              </w:sdtContent>
            </w:sdt>
          </w:p>
        </w:tc>
        <w:tc>
          <w:tcPr>
            <w:tcW w:w="3317" w:type="dxa"/>
            <w:tcBorders>
              <w:bottom w:val="single" w:sz="12" w:space="0" w:color="7F7F7F" w:themeColor="text1" w:themeTint="80"/>
            </w:tcBorders>
          </w:tcPr>
          <w:p w14:paraId="1FF53FF2" w14:textId="7EC92A01" w:rsidR="00D16FF8" w:rsidRPr="00F65E87" w:rsidRDefault="00BE729A" w:rsidP="00F73CA8">
            <w:proofErr w:type="spellStart"/>
            <w:r>
              <w:t>WorkShop</w:t>
            </w:r>
            <w:proofErr w:type="spellEnd"/>
            <w:r>
              <w:t xml:space="preserve"> 01 / Modulo 02</w:t>
            </w:r>
          </w:p>
        </w:tc>
      </w:tr>
    </w:tbl>
    <w:tbl>
      <w:tblPr>
        <w:tblStyle w:val="Tablaconcuadrculaclara"/>
        <w:tblW w:w="5026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 la prueba: nombre, nombre del profesor, clase y período. La tabla inmediatamente inferior contiene la fecha."/>
      </w:tblPr>
      <w:tblGrid>
        <w:gridCol w:w="1407"/>
        <w:gridCol w:w="7511"/>
      </w:tblGrid>
      <w:tr w:rsidR="004B4ED7" w:rsidRPr="00F65E87" w14:paraId="5E5227AA" w14:textId="77777777" w:rsidTr="00F73CA8">
        <w:trPr>
          <w:jc w:val="center"/>
        </w:trPr>
        <w:sdt>
          <w:sdtPr>
            <w:alias w:val="Fecha:"/>
            <w:tag w:val="Fecha:"/>
            <w:id w:val="-155149727"/>
            <w:placeholder>
              <w:docPart w:val="528F639236154C38B2DEBF0CD6545AA0"/>
            </w:placeholder>
            <w:temporary/>
            <w:showingPlcHdr/>
            <w15:appearance w15:val="hidden"/>
          </w:sdtPr>
          <w:sdtContent>
            <w:tc>
              <w:tcPr>
                <w:tcW w:w="1407" w:type="dxa"/>
              </w:tcPr>
              <w:p w14:paraId="6913FAD3" w14:textId="77777777" w:rsidR="004B4ED7" w:rsidRPr="00F65E87" w:rsidRDefault="00A26BCF" w:rsidP="00F65E87">
                <w:pPr>
                  <w:pStyle w:val="Ttulo2"/>
                  <w:spacing w:after="120" w:line="276" w:lineRule="auto"/>
                  <w:outlineLvl w:val="1"/>
                </w:pPr>
                <w:r w:rsidRPr="00F65E87">
                  <w:rPr>
                    <w:lang w:bidi="es-ES"/>
                  </w:rPr>
                  <w:t>Fecha</w:t>
                </w:r>
              </w:p>
            </w:tc>
          </w:sdtContent>
        </w:sdt>
        <w:tc>
          <w:tcPr>
            <w:tcW w:w="7511" w:type="dxa"/>
          </w:tcPr>
          <w:p w14:paraId="3E8A6504" w14:textId="2811B8D0" w:rsidR="004B4ED7" w:rsidRPr="00F65E87" w:rsidRDefault="00BE729A" w:rsidP="00F73CA8">
            <w:pPr>
              <w:spacing w:after="120" w:line="276" w:lineRule="auto"/>
            </w:pPr>
            <w:r>
              <w:t>11/08/2022</w:t>
            </w:r>
          </w:p>
        </w:tc>
      </w:tr>
    </w:tbl>
    <w:p w14:paraId="10C87D1A" w14:textId="5BE61FCE" w:rsidR="00D16FF8" w:rsidRPr="00882C97" w:rsidRDefault="00882C97">
      <w:pPr>
        <w:pStyle w:val="Instrucciones"/>
        <w:rPr>
          <w:b/>
          <w:i w:val="0"/>
        </w:rPr>
      </w:pPr>
      <w:r w:rsidRPr="00882C97">
        <w:rPr>
          <w:b/>
          <w:i w:val="0"/>
        </w:rPr>
        <w:t>CONSIDERACIONES:</w:t>
      </w:r>
    </w:p>
    <w:p w14:paraId="24D0D029" w14:textId="77777777" w:rsidR="00882C97" w:rsidRPr="00882C97" w:rsidRDefault="00882C97">
      <w:pPr>
        <w:pStyle w:val="Instrucciones"/>
        <w:rPr>
          <w:i w:val="0"/>
        </w:rPr>
      </w:pPr>
      <w:r w:rsidRPr="00882C97">
        <w:rPr>
          <w:i w:val="0"/>
        </w:rPr>
        <w:t xml:space="preserve">Todas las preguntas, sin excepción, deben de ser respondidas en este archivo. </w:t>
      </w:r>
    </w:p>
    <w:p w14:paraId="42E69CE1" w14:textId="339468C8" w:rsidR="00882C97" w:rsidRPr="00882C97" w:rsidRDefault="00D67CEF">
      <w:pPr>
        <w:pStyle w:val="Instrucciones"/>
        <w:rPr>
          <w:i w:val="0"/>
        </w:rPr>
      </w:pPr>
      <w:r>
        <w:rPr>
          <w:i w:val="0"/>
        </w:rPr>
        <w:t>Todas l</w:t>
      </w:r>
      <w:r w:rsidR="00882C97" w:rsidRPr="00882C97">
        <w:rPr>
          <w:i w:val="0"/>
        </w:rPr>
        <w:t xml:space="preserve">as respuestas que Ud. dé deben estar con texto resaltado de color verde. </w:t>
      </w:r>
      <w:r w:rsidR="00882C97" w:rsidRPr="00882C97">
        <w:rPr>
          <w:i w:val="0"/>
          <w:highlight w:val="green"/>
        </w:rPr>
        <w:t>EJEMPLO</w:t>
      </w:r>
    </w:p>
    <w:p w14:paraId="797163F7" w14:textId="41C20449" w:rsidR="00882C97" w:rsidRPr="00882C97" w:rsidRDefault="00882C97">
      <w:pPr>
        <w:pStyle w:val="Instrucciones"/>
        <w:rPr>
          <w:i w:val="0"/>
        </w:rPr>
      </w:pPr>
      <w:r w:rsidRPr="00882C97">
        <w:rPr>
          <w:i w:val="0"/>
        </w:rPr>
        <w:t>Deberá de renombrar el archivo de examen con su nombre y apellido</w:t>
      </w:r>
      <w:r w:rsidR="00C03710">
        <w:rPr>
          <w:i w:val="0"/>
        </w:rPr>
        <w:t xml:space="preserve"> y el dígito que contiene el nombre de su examen</w:t>
      </w:r>
      <w:r w:rsidRPr="00882C97">
        <w:rPr>
          <w:i w:val="0"/>
        </w:rPr>
        <w:t xml:space="preserve">: </w:t>
      </w:r>
      <w:r w:rsidRPr="00882C97">
        <w:rPr>
          <w:b/>
          <w:i w:val="0"/>
        </w:rPr>
        <w:t>CESAR_HIJAR</w:t>
      </w:r>
      <w:r w:rsidR="00C03710">
        <w:rPr>
          <w:b/>
          <w:i w:val="0"/>
        </w:rPr>
        <w:t>_</w:t>
      </w:r>
      <w:r w:rsidR="00C03710" w:rsidRPr="00C03710">
        <w:rPr>
          <w:b/>
          <w:i w:val="0"/>
          <w:color w:val="FF0000"/>
        </w:rPr>
        <w:t>01</w:t>
      </w:r>
      <w:r w:rsidRPr="00882C97">
        <w:rPr>
          <w:b/>
          <w:i w:val="0"/>
        </w:rPr>
        <w:t>.DOCX</w:t>
      </w:r>
      <w:r w:rsidR="00D67CEF">
        <w:rPr>
          <w:b/>
          <w:i w:val="0"/>
        </w:rPr>
        <w:t xml:space="preserve"> </w:t>
      </w:r>
      <w:r w:rsidR="00D67CEF">
        <w:rPr>
          <w:i w:val="0"/>
        </w:rPr>
        <w:t>y</w:t>
      </w:r>
      <w:r w:rsidRPr="00882C97">
        <w:rPr>
          <w:i w:val="0"/>
        </w:rPr>
        <w:t xml:space="preserve"> </w:t>
      </w:r>
      <w:r w:rsidR="00C03710">
        <w:rPr>
          <w:i w:val="0"/>
        </w:rPr>
        <w:t xml:space="preserve">enviar </w:t>
      </w:r>
      <w:r w:rsidR="009B3592">
        <w:rPr>
          <w:i w:val="0"/>
        </w:rPr>
        <w:t xml:space="preserve">el archivo de </w:t>
      </w:r>
      <w:r w:rsidRPr="00882C97">
        <w:rPr>
          <w:i w:val="0"/>
        </w:rPr>
        <w:t xml:space="preserve">su </w:t>
      </w:r>
      <w:proofErr w:type="spellStart"/>
      <w:r w:rsidR="00B30C98">
        <w:rPr>
          <w:i w:val="0"/>
        </w:rPr>
        <w:t>practica</w:t>
      </w:r>
      <w:proofErr w:type="spellEnd"/>
      <w:r w:rsidR="00B30C98">
        <w:rPr>
          <w:i w:val="0"/>
        </w:rPr>
        <w:t xml:space="preserve"> al correo </w:t>
      </w:r>
      <w:hyperlink r:id="rId7" w:history="1">
        <w:r w:rsidR="00B30C98" w:rsidRPr="004A5F7A">
          <w:rPr>
            <w:rStyle w:val="Hipervnculo"/>
            <w:i w:val="0"/>
          </w:rPr>
          <w:t>chijar@gmail.com</w:t>
        </w:r>
      </w:hyperlink>
      <w:r w:rsidR="00B30C98">
        <w:rPr>
          <w:i w:val="0"/>
        </w:rPr>
        <w:t xml:space="preserve"> con el SUBJECT </w:t>
      </w:r>
      <w:r w:rsidR="00B30C98" w:rsidRPr="00B30C98">
        <w:rPr>
          <w:i w:val="0"/>
        </w:rPr>
        <w:sym w:font="Wingdings" w:char="F0E0"/>
      </w:r>
      <w:r w:rsidR="00B30C98">
        <w:rPr>
          <w:i w:val="0"/>
        </w:rPr>
        <w:t xml:space="preserve"> PD01 PLSQL.</w:t>
      </w:r>
    </w:p>
    <w:p w14:paraId="767407D6" w14:textId="4F418004" w:rsidR="00544F47" w:rsidRPr="00882C97" w:rsidRDefault="009B3592">
      <w:pPr>
        <w:pStyle w:val="Instrucciones"/>
        <w:rPr>
          <w:i w:val="0"/>
        </w:rPr>
      </w:pPr>
      <w:r>
        <w:rPr>
          <w:i w:val="0"/>
        </w:rPr>
        <w:t>Para las preguntas del ti</w:t>
      </w:r>
      <w:r w:rsidR="00544F47" w:rsidRPr="00882C97">
        <w:rPr>
          <w:i w:val="0"/>
        </w:rPr>
        <w:t>po marcar opciones. Es</w:t>
      </w:r>
      <w:r>
        <w:rPr>
          <w:i w:val="0"/>
        </w:rPr>
        <w:t>t</w:t>
      </w:r>
      <w:r w:rsidR="00544F47" w:rsidRPr="00882C97">
        <w:rPr>
          <w:i w:val="0"/>
        </w:rPr>
        <w:t xml:space="preserve">as deben ser respondidas </w:t>
      </w:r>
      <w:r>
        <w:rPr>
          <w:i w:val="0"/>
        </w:rPr>
        <w:t>colocando</w:t>
      </w:r>
      <w:r w:rsidR="00544F47" w:rsidRPr="00882C97">
        <w:rPr>
          <w:i w:val="0"/>
        </w:rPr>
        <w:t xml:space="preserve"> la letra que corresponda a la opción que</w:t>
      </w:r>
      <w:r>
        <w:rPr>
          <w:i w:val="0"/>
        </w:rPr>
        <w:t xml:space="preserve"> Ud. ha escogido. (a), (b), (c) </w:t>
      </w:r>
      <w:proofErr w:type="spellStart"/>
      <w:r>
        <w:rPr>
          <w:i w:val="0"/>
        </w:rPr>
        <w:t>ó</w:t>
      </w:r>
      <w:proofErr w:type="spellEnd"/>
      <w:r>
        <w:rPr>
          <w:i w:val="0"/>
        </w:rPr>
        <w:t xml:space="preserve"> (d).</w:t>
      </w:r>
      <w:r w:rsidR="00C03710">
        <w:rPr>
          <w:i w:val="0"/>
        </w:rPr>
        <w:t xml:space="preserve"> (valor de cada una es 1 </w:t>
      </w:r>
      <w:proofErr w:type="spellStart"/>
      <w:r w:rsidR="00C03710">
        <w:rPr>
          <w:i w:val="0"/>
        </w:rPr>
        <w:t>pto</w:t>
      </w:r>
      <w:proofErr w:type="spellEnd"/>
      <w:r w:rsidR="00C03710">
        <w:rPr>
          <w:i w:val="0"/>
        </w:rPr>
        <w:t>)</w:t>
      </w:r>
    </w:p>
    <w:p w14:paraId="0F23F89C" w14:textId="77777777" w:rsidR="00D16FF8" w:rsidRPr="00F65E87" w:rsidRDefault="00D16FF8" w:rsidP="00494233">
      <w:pPr>
        <w:pStyle w:val="Ttulo3"/>
      </w:pPr>
    </w:p>
    <w:p w14:paraId="72054519" w14:textId="77777777" w:rsidR="00B172C5" w:rsidRDefault="00534999" w:rsidP="00534999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6E860FAC" wp14:editId="2814198B">
            <wp:extent cx="3269554" cy="298173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996" cy="299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B469" w14:textId="1A55C312" w:rsidR="00D16FF8" w:rsidRDefault="00534999">
      <w:r>
        <w:t xml:space="preserve">RESPUESTA: </w:t>
      </w:r>
      <w:r w:rsidR="00DB5D6A" w:rsidRPr="00DB51C5">
        <w:rPr>
          <w:highlight w:val="green"/>
        </w:rPr>
        <w:t>D</w:t>
      </w:r>
    </w:p>
    <w:p w14:paraId="22D19F90" w14:textId="77777777" w:rsidR="002F2CBF" w:rsidRDefault="002F2CBF"/>
    <w:p w14:paraId="105DFBBD" w14:textId="77777777" w:rsidR="00D16FF8" w:rsidRPr="00F65E87" w:rsidRDefault="00D16FF8" w:rsidP="00703EE4">
      <w:pPr>
        <w:pStyle w:val="Ttulo3"/>
      </w:pPr>
    </w:p>
    <w:p w14:paraId="008F337E" w14:textId="77777777" w:rsidR="00534999" w:rsidRDefault="00534999" w:rsidP="00534999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2624BE3E" wp14:editId="6AA314B5">
            <wp:extent cx="2531124" cy="2003729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8"/>
                    <a:stretch/>
                  </pic:blipFill>
                  <pic:spPr bwMode="auto">
                    <a:xfrm>
                      <a:off x="0" y="0"/>
                      <a:ext cx="2537724" cy="200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7143C" w14:textId="71BA3158" w:rsidR="00D16FF8" w:rsidRDefault="00534999">
      <w:r>
        <w:t xml:space="preserve">RESPUESTA: </w:t>
      </w:r>
      <w:r w:rsidR="000F5047" w:rsidRPr="00DB51C5">
        <w:rPr>
          <w:highlight w:val="green"/>
        </w:rPr>
        <w:t>C</w:t>
      </w:r>
    </w:p>
    <w:p w14:paraId="61C6C453" w14:textId="7FAF9792" w:rsidR="00D16FF8" w:rsidRPr="00F65E87" w:rsidRDefault="002D53AB">
      <w:pPr>
        <w:pStyle w:val="Ttulo3"/>
      </w:pPr>
      <w:r>
        <w:t>.</w:t>
      </w:r>
    </w:p>
    <w:p w14:paraId="21667F44" w14:textId="77777777" w:rsidR="00534999" w:rsidRDefault="00534999" w:rsidP="00534999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0D5E48D6" wp14:editId="751CEE7D">
            <wp:extent cx="2145755" cy="164592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4614" cy="165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28BE" w14:textId="6AC69006" w:rsidR="00D16FF8" w:rsidRDefault="00534999">
      <w:r>
        <w:t xml:space="preserve">RESPUESTA: </w:t>
      </w:r>
      <w:r w:rsidR="00A4670F" w:rsidRPr="00DB51C5">
        <w:rPr>
          <w:highlight w:val="green"/>
        </w:rPr>
        <w:t>C</w:t>
      </w:r>
    </w:p>
    <w:p w14:paraId="08077529" w14:textId="12A92520" w:rsidR="00D16FF8" w:rsidRPr="00F65E87" w:rsidRDefault="002D53AB">
      <w:pPr>
        <w:pStyle w:val="Ttulo3"/>
      </w:pPr>
      <w:r>
        <w:lastRenderedPageBreak/>
        <w:t>.</w:t>
      </w:r>
    </w:p>
    <w:p w14:paraId="661C40E0" w14:textId="0FDBEA7E" w:rsidR="00AF2D54" w:rsidRDefault="00AF2D54" w:rsidP="00AF2D54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02BF94B5" wp14:editId="0AB88853">
            <wp:extent cx="2794357" cy="3681454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819" cy="36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6A15" w14:textId="34B586CC" w:rsidR="00D16FF8" w:rsidRDefault="00AF2D54">
      <w:r>
        <w:t xml:space="preserve">RESPUESTA: </w:t>
      </w:r>
      <w:r w:rsidR="00DA5D9D" w:rsidRPr="00DB51C5">
        <w:rPr>
          <w:highlight w:val="green"/>
        </w:rPr>
        <w:t>B</w:t>
      </w:r>
    </w:p>
    <w:p w14:paraId="59C06658" w14:textId="52DD8A09" w:rsidR="00D16FF8" w:rsidRPr="00F65E87" w:rsidRDefault="002D53AB">
      <w:pPr>
        <w:pStyle w:val="Ttulo3"/>
      </w:pPr>
      <w:r>
        <w:lastRenderedPageBreak/>
        <w:t>.</w:t>
      </w:r>
    </w:p>
    <w:p w14:paraId="45231915" w14:textId="5C832C5F" w:rsidR="00152BD3" w:rsidRDefault="001C13C9" w:rsidP="00886737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4EEF3D66" wp14:editId="4B13593B">
            <wp:extent cx="3263751" cy="447658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999" cy="44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E93">
        <w:t xml:space="preserve"> </w:t>
      </w:r>
      <w:r w:rsidR="003B5E93">
        <w:tab/>
      </w:r>
    </w:p>
    <w:p w14:paraId="461000F0" w14:textId="25069D13" w:rsidR="00886737" w:rsidRDefault="00886737" w:rsidP="00152BD3">
      <w:r>
        <w:t>RESPUESTA:</w:t>
      </w:r>
      <w:r w:rsidR="00D46C5B" w:rsidRPr="00DB51C5">
        <w:rPr>
          <w:highlight w:val="green"/>
        </w:rPr>
        <w:t>C</w:t>
      </w:r>
    </w:p>
    <w:p w14:paraId="75640D36" w14:textId="2247196D" w:rsidR="006C5A2A" w:rsidRPr="00F65E87" w:rsidRDefault="002D53AB" w:rsidP="006C5A2A">
      <w:pPr>
        <w:pStyle w:val="Ttulo3"/>
      </w:pPr>
      <w:r>
        <w:t>.</w:t>
      </w:r>
    </w:p>
    <w:p w14:paraId="001BDDC1" w14:textId="271731EA" w:rsidR="00886737" w:rsidRDefault="006C5A2A" w:rsidP="006C5A2A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21D43D72" wp14:editId="6645F52F">
            <wp:extent cx="1642202" cy="177314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0555" cy="17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B79F" w14:textId="57F96102" w:rsidR="006C5A2A" w:rsidRDefault="006C5A2A" w:rsidP="006C5A2A">
      <w:r>
        <w:t>RESPUESTA:</w:t>
      </w:r>
      <w:r w:rsidR="00D46C5B">
        <w:t xml:space="preserve"> </w:t>
      </w:r>
      <w:r w:rsidR="00D46C5B" w:rsidRPr="00DB51C5">
        <w:rPr>
          <w:highlight w:val="green"/>
        </w:rPr>
        <w:t>B</w:t>
      </w:r>
    </w:p>
    <w:p w14:paraId="34863A81" w14:textId="77777777" w:rsidR="004A34E4" w:rsidRDefault="004A34E4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14:paraId="0FE4F590" w14:textId="22CAC0B5" w:rsidR="006C5408" w:rsidRPr="00B91237" w:rsidRDefault="006C5408" w:rsidP="006C5408">
      <w:pPr>
        <w:pStyle w:val="Ttulo3"/>
        <w:rPr>
          <w:b/>
        </w:rPr>
      </w:pPr>
      <w:r>
        <w:lastRenderedPageBreak/>
        <w:t xml:space="preserve">Crear un cursor para mostrar todos los registros de la tabla </w:t>
      </w:r>
      <w:proofErr w:type="spellStart"/>
      <w:r>
        <w:t>employees</w:t>
      </w:r>
      <w:proofErr w:type="spellEnd"/>
      <w:r>
        <w:t xml:space="preserve"> y que lo imprima de la siguiente manera: </w:t>
      </w:r>
      <w:r w:rsidR="00B91237">
        <w:t xml:space="preserve"> </w:t>
      </w:r>
      <w:r w:rsidR="00B91237" w:rsidRPr="00B91237">
        <w:rPr>
          <w:b/>
        </w:rPr>
        <w:t>(</w:t>
      </w:r>
      <w:r w:rsidR="00F927C3">
        <w:rPr>
          <w:b/>
        </w:rPr>
        <w:t>3</w:t>
      </w:r>
      <w:r w:rsidR="00B91237" w:rsidRPr="00B91237">
        <w:rPr>
          <w:b/>
        </w:rPr>
        <w:t xml:space="preserve"> </w:t>
      </w:r>
      <w:proofErr w:type="spellStart"/>
      <w:r w:rsidR="00B91237" w:rsidRPr="00B91237">
        <w:rPr>
          <w:b/>
        </w:rPr>
        <w:t>ptos</w:t>
      </w:r>
      <w:proofErr w:type="spellEnd"/>
      <w:r w:rsidR="00B91237" w:rsidRPr="00B91237">
        <w:rPr>
          <w:b/>
        </w:rPr>
        <w:t>)</w:t>
      </w:r>
    </w:p>
    <w:p w14:paraId="5DAD5DEB" w14:textId="77777777" w:rsidR="006C5408" w:rsidRDefault="006C5408" w:rsidP="006C5408">
      <w:pPr>
        <w:pStyle w:val="Ttulo3"/>
        <w:numPr>
          <w:ilvl w:val="0"/>
          <w:numId w:val="0"/>
        </w:numPr>
        <w:ind w:left="432" w:hanging="360"/>
      </w:pPr>
    </w:p>
    <w:p w14:paraId="5EF8DA95" w14:textId="77777777" w:rsidR="006C5408" w:rsidRPr="00E77FEF" w:rsidRDefault="006C5408" w:rsidP="006C5408">
      <w:pPr>
        <w:pStyle w:val="Ttulo3"/>
        <w:numPr>
          <w:ilvl w:val="0"/>
          <w:numId w:val="0"/>
        </w:numPr>
        <w:ind w:left="72"/>
        <w:jc w:val="center"/>
        <w:rPr>
          <w:sz w:val="20"/>
          <w:szCs w:val="20"/>
        </w:rPr>
      </w:pPr>
      <w:proofErr w:type="spellStart"/>
      <w:r w:rsidRPr="00E77FEF">
        <w:rPr>
          <w:sz w:val="20"/>
          <w:szCs w:val="20"/>
        </w:rPr>
        <w:t>Raul</w:t>
      </w:r>
      <w:proofErr w:type="spellEnd"/>
      <w:r w:rsidRPr="00E77FEF">
        <w:rPr>
          <w:sz w:val="20"/>
          <w:szCs w:val="20"/>
        </w:rPr>
        <w:t xml:space="preserve"> Canales gana 999999</w:t>
      </w:r>
    </w:p>
    <w:p w14:paraId="0BE67AA5" w14:textId="77777777" w:rsidR="006C5408" w:rsidRPr="00E77FEF" w:rsidRDefault="006C5408" w:rsidP="006C5408">
      <w:pPr>
        <w:pStyle w:val="Ttulo3"/>
        <w:numPr>
          <w:ilvl w:val="0"/>
          <w:numId w:val="0"/>
        </w:numPr>
        <w:ind w:left="72"/>
        <w:jc w:val="center"/>
        <w:rPr>
          <w:sz w:val="20"/>
          <w:szCs w:val="20"/>
        </w:rPr>
      </w:pPr>
      <w:proofErr w:type="spellStart"/>
      <w:r w:rsidRPr="00E77FEF">
        <w:rPr>
          <w:sz w:val="20"/>
          <w:szCs w:val="20"/>
        </w:rPr>
        <w:t>carlos</w:t>
      </w:r>
      <w:proofErr w:type="spellEnd"/>
      <w:r w:rsidRPr="00E77FEF">
        <w:rPr>
          <w:sz w:val="20"/>
          <w:szCs w:val="20"/>
        </w:rPr>
        <w:t xml:space="preserve"> Castro gana 999444</w:t>
      </w:r>
    </w:p>
    <w:p w14:paraId="23FBD0BA" w14:textId="77777777" w:rsidR="006C5408" w:rsidRPr="00E77FEF" w:rsidRDefault="006C5408" w:rsidP="006C5408">
      <w:pPr>
        <w:pStyle w:val="Ttulo3"/>
        <w:numPr>
          <w:ilvl w:val="0"/>
          <w:numId w:val="0"/>
        </w:numPr>
        <w:ind w:left="432" w:hanging="360"/>
        <w:jc w:val="center"/>
        <w:rPr>
          <w:sz w:val="20"/>
          <w:szCs w:val="20"/>
        </w:rPr>
      </w:pPr>
      <w:r w:rsidRPr="00E77FEF">
        <w:rPr>
          <w:sz w:val="20"/>
          <w:szCs w:val="20"/>
        </w:rPr>
        <w:t>....</w:t>
      </w:r>
    </w:p>
    <w:p w14:paraId="0E833FAC" w14:textId="77777777" w:rsidR="006C5408" w:rsidRPr="00E77FEF" w:rsidRDefault="006C5408" w:rsidP="006C5408">
      <w:pPr>
        <w:pStyle w:val="Ttulo3"/>
        <w:numPr>
          <w:ilvl w:val="0"/>
          <w:numId w:val="0"/>
        </w:numPr>
        <w:ind w:left="432" w:hanging="360"/>
        <w:jc w:val="center"/>
        <w:rPr>
          <w:sz w:val="20"/>
          <w:szCs w:val="20"/>
        </w:rPr>
      </w:pPr>
      <w:r w:rsidRPr="00E77FEF">
        <w:rPr>
          <w:sz w:val="20"/>
          <w:szCs w:val="20"/>
        </w:rPr>
        <w:t>….</w:t>
      </w:r>
    </w:p>
    <w:p w14:paraId="5C2E63A1" w14:textId="77777777" w:rsidR="006C5408" w:rsidRPr="006C5408" w:rsidRDefault="006C5408" w:rsidP="006C5408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 w:rsidRPr="006C5408">
        <w:rPr>
          <w:rFonts w:asciiTheme="majorHAnsi" w:eastAsiaTheme="majorEastAsia" w:hAnsiTheme="majorHAnsi" w:cstheme="majorBidi"/>
          <w:color w:val="1F4D78" w:themeColor="accent1" w:themeShade="7F"/>
        </w:rPr>
        <w:t xml:space="preserve">Debe de imprimir todos los registros de la tabla </w:t>
      </w:r>
      <w:proofErr w:type="spellStart"/>
      <w:r w:rsidRPr="006C5408">
        <w:rPr>
          <w:rFonts w:asciiTheme="majorHAnsi" w:eastAsiaTheme="majorEastAsia" w:hAnsiTheme="majorHAnsi" w:cstheme="majorBidi"/>
          <w:color w:val="1F4D78" w:themeColor="accent1" w:themeShade="7F"/>
        </w:rPr>
        <w:t>employees</w:t>
      </w:r>
      <w:proofErr w:type="spellEnd"/>
      <w:r w:rsidRPr="006C5408">
        <w:rPr>
          <w:rFonts w:asciiTheme="majorHAnsi" w:eastAsiaTheme="majorEastAsia" w:hAnsiTheme="majorHAnsi" w:cstheme="majorBidi"/>
          <w:color w:val="1F4D78" w:themeColor="accent1" w:themeShade="7F"/>
        </w:rPr>
        <w:t xml:space="preserve"> de HR</w:t>
      </w:r>
    </w:p>
    <w:p w14:paraId="1729F11B" w14:textId="77777777" w:rsidR="008E5EEC" w:rsidRPr="00DB51C5" w:rsidRDefault="008E5EEC" w:rsidP="008E5EEC">
      <w:pPr>
        <w:ind w:left="432"/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</w:pPr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Declare</w:t>
      </w:r>
    </w:p>
    <w:p w14:paraId="3F1355E0" w14:textId="77777777" w:rsidR="008E5EEC" w:rsidRPr="00DB51C5" w:rsidRDefault="008E5EEC" w:rsidP="008E5EEC">
      <w:pPr>
        <w:ind w:left="432"/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</w:pPr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Cursor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c_employee_salary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is</w:t>
      </w:r>
      <w:proofErr w:type="spellEnd"/>
    </w:p>
    <w:p w14:paraId="63D24DA3" w14:textId="77777777" w:rsidR="008E5EEC" w:rsidRPr="00DB51C5" w:rsidRDefault="008E5EEC" w:rsidP="008E5EEC">
      <w:pPr>
        <w:ind w:left="432"/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</w:pPr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SELECT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first_name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,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last_name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,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salary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from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employees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;</w:t>
      </w:r>
    </w:p>
    <w:p w14:paraId="15F94933" w14:textId="77777777" w:rsidR="008E5EEC" w:rsidRPr="00DB51C5" w:rsidRDefault="008E5EEC" w:rsidP="008E5EEC">
      <w:pPr>
        <w:ind w:left="432"/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</w:pP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v_first_name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employees.first_name%type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;</w:t>
      </w:r>
    </w:p>
    <w:p w14:paraId="1779DAFC" w14:textId="77777777" w:rsidR="008E5EEC" w:rsidRPr="00DB51C5" w:rsidRDefault="008E5EEC" w:rsidP="008E5EEC">
      <w:pPr>
        <w:ind w:left="432"/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</w:pP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v_last_name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employees.last_name%type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;</w:t>
      </w:r>
    </w:p>
    <w:p w14:paraId="03FEA49D" w14:textId="7E2D207C" w:rsidR="008E5EEC" w:rsidRPr="00DB51C5" w:rsidRDefault="008E5EEC" w:rsidP="008E5EEC">
      <w:pPr>
        <w:ind w:left="432"/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</w:pP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v_salary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employees.salary%type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;</w:t>
      </w:r>
    </w:p>
    <w:p w14:paraId="5AFDDF25" w14:textId="77777777" w:rsidR="008E5EEC" w:rsidRPr="00DB51C5" w:rsidRDefault="008E5EEC" w:rsidP="008E5EEC">
      <w:pPr>
        <w:ind w:left="432"/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</w:pPr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Begin</w:t>
      </w:r>
    </w:p>
    <w:p w14:paraId="58666C8D" w14:textId="77777777" w:rsidR="008E5EEC" w:rsidRPr="00DB51C5" w:rsidRDefault="008E5EEC" w:rsidP="008E5EEC">
      <w:pPr>
        <w:ind w:left="432"/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</w:pPr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open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c_employee_salary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;</w:t>
      </w:r>
    </w:p>
    <w:p w14:paraId="6C5F3C74" w14:textId="77777777" w:rsidR="008E5EEC" w:rsidRPr="00DB51C5" w:rsidRDefault="008E5EEC" w:rsidP="008E5EEC">
      <w:pPr>
        <w:ind w:left="432"/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</w:pPr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    FETCH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c_employee_salary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into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v_first_name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,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v_last_name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,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v_salary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;</w:t>
      </w:r>
    </w:p>
    <w:p w14:paraId="1C9F292D" w14:textId="77777777" w:rsidR="008E5EEC" w:rsidRPr="00DB51C5" w:rsidRDefault="008E5EEC" w:rsidP="008E5EEC">
      <w:pPr>
        <w:ind w:left="432"/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</w:pPr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   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dbms_output.put_line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(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v_first_name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 ||' '||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v_last_name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 || ' Gana ' ||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v_salary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 );</w:t>
      </w:r>
    </w:p>
    <w:p w14:paraId="20FB60B7" w14:textId="77777777" w:rsidR="008E5EEC" w:rsidRPr="00DB51C5" w:rsidRDefault="008E5EEC" w:rsidP="008E5EEC">
      <w:pPr>
        <w:ind w:left="432"/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</w:pP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close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 xml:space="preserve"> </w:t>
      </w: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c_employee_salary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;</w:t>
      </w:r>
    </w:p>
    <w:p w14:paraId="56BA4F0E" w14:textId="66BA1D40" w:rsidR="00553F8E" w:rsidRPr="00B30C98" w:rsidRDefault="008E5EEC" w:rsidP="008E5EEC">
      <w:pPr>
        <w:ind w:left="432"/>
        <w:rPr>
          <w:rFonts w:asciiTheme="majorHAnsi" w:eastAsiaTheme="majorEastAsia" w:hAnsiTheme="majorHAnsi" w:cstheme="majorBidi"/>
          <w:color w:val="1F4D78" w:themeColor="accent1" w:themeShade="7F"/>
          <w:lang w:val="es-PE"/>
        </w:rPr>
      </w:pPr>
      <w:proofErr w:type="spellStart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End</w:t>
      </w:r>
      <w:proofErr w:type="spellEnd"/>
      <w:r w:rsidRPr="00DB51C5">
        <w:rPr>
          <w:rFonts w:asciiTheme="majorHAnsi" w:eastAsiaTheme="majorEastAsia" w:hAnsiTheme="majorHAnsi" w:cstheme="majorBidi"/>
          <w:color w:val="1F4D78" w:themeColor="accent1" w:themeShade="7F"/>
          <w:highlight w:val="green"/>
          <w:lang w:val="es-PE"/>
        </w:rPr>
        <w:t>;</w:t>
      </w:r>
    </w:p>
    <w:p w14:paraId="4DA025D3" w14:textId="77777777" w:rsidR="004A34E4" w:rsidRDefault="004A34E4">
      <w:pPr>
        <w:rPr>
          <w:rFonts w:asciiTheme="majorHAnsi" w:eastAsiaTheme="majorEastAsia" w:hAnsiTheme="majorHAnsi" w:cstheme="majorBidi"/>
          <w:b/>
          <w:color w:val="1F4D78" w:themeColor="accent1" w:themeShade="7F"/>
        </w:rPr>
      </w:pPr>
      <w:r>
        <w:rPr>
          <w:b/>
        </w:rPr>
        <w:br w:type="page"/>
      </w:r>
    </w:p>
    <w:p w14:paraId="464F3C99" w14:textId="5DE6FB17" w:rsidR="00F06999" w:rsidRPr="00416032" w:rsidRDefault="00F06999" w:rsidP="00F06999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Identifique el error para que el siguiente código ejecute correctamente, descríbalo o corrija el código denotando la respuesta con el color VERDE</w:t>
      </w:r>
      <w:r w:rsidRPr="00416032">
        <w:rPr>
          <w:rFonts w:ascii="Arial" w:hAnsi="Arial" w:cs="Arial"/>
        </w:rPr>
        <w:t>.</w:t>
      </w:r>
      <w:r w:rsidR="004A34E4">
        <w:rPr>
          <w:rFonts w:ascii="Arial" w:hAnsi="Arial" w:cs="Arial"/>
          <w:b/>
        </w:rPr>
        <w:t xml:space="preserve"> (2</w:t>
      </w:r>
      <w:r w:rsidRPr="00416032">
        <w:rPr>
          <w:rFonts w:ascii="Arial" w:hAnsi="Arial" w:cs="Arial"/>
          <w:b/>
        </w:rPr>
        <w:t xml:space="preserve"> </w:t>
      </w:r>
      <w:proofErr w:type="spellStart"/>
      <w:r w:rsidRPr="00416032">
        <w:rPr>
          <w:rFonts w:ascii="Arial" w:hAnsi="Arial" w:cs="Arial"/>
          <w:b/>
        </w:rPr>
        <w:t>ptos</w:t>
      </w:r>
      <w:proofErr w:type="spellEnd"/>
      <w:r w:rsidRPr="00416032">
        <w:rPr>
          <w:rFonts w:ascii="Arial" w:hAnsi="Arial" w:cs="Arial"/>
          <w:b/>
        </w:rPr>
        <w:t>)</w:t>
      </w:r>
    </w:p>
    <w:p w14:paraId="68D48E2D" w14:textId="77777777" w:rsidR="00F06999" w:rsidRPr="00C624B0" w:rsidRDefault="00F06999" w:rsidP="00F06999">
      <w:pPr>
        <w:pStyle w:val="Prrafodelista"/>
        <w:rPr>
          <w:rFonts w:ascii="Arial" w:hAnsi="Arial" w:cs="Arial"/>
          <w:lang w:val="es-PE"/>
        </w:rPr>
      </w:pPr>
    </w:p>
    <w:p w14:paraId="3D5F30F6" w14:textId="77777777" w:rsidR="00F06999" w:rsidRPr="00C624B0" w:rsidRDefault="00F06999" w:rsidP="00F06999">
      <w:pPr>
        <w:pStyle w:val="Prrafodelista"/>
        <w:rPr>
          <w:rFonts w:ascii="Arial" w:hAnsi="Arial" w:cs="Arial"/>
          <w:lang w:val="en-US"/>
        </w:rPr>
      </w:pPr>
      <w:r w:rsidRPr="00C624B0">
        <w:rPr>
          <w:rFonts w:ascii="Arial" w:hAnsi="Arial" w:cs="Arial"/>
          <w:lang w:val="en-US"/>
        </w:rPr>
        <w:t xml:space="preserve">VARIABLE </w:t>
      </w:r>
      <w:proofErr w:type="spellStart"/>
      <w:r w:rsidRPr="00C624B0">
        <w:rPr>
          <w:rFonts w:ascii="Arial" w:hAnsi="Arial" w:cs="Arial"/>
          <w:lang w:val="en-US"/>
        </w:rPr>
        <w:t>b_emp_salary</w:t>
      </w:r>
      <w:proofErr w:type="spellEnd"/>
      <w:r w:rsidRPr="00C624B0">
        <w:rPr>
          <w:rFonts w:ascii="Arial" w:hAnsi="Arial" w:cs="Arial"/>
          <w:lang w:val="en-US"/>
        </w:rPr>
        <w:t xml:space="preserve"> NUMBER</w:t>
      </w:r>
    </w:p>
    <w:p w14:paraId="07E61454" w14:textId="77777777" w:rsidR="00F06999" w:rsidRPr="00C624B0" w:rsidRDefault="00F06999" w:rsidP="00F06999">
      <w:pPr>
        <w:pStyle w:val="Prrafodelista"/>
        <w:rPr>
          <w:rFonts w:ascii="Arial" w:hAnsi="Arial" w:cs="Arial"/>
          <w:lang w:val="en-US"/>
        </w:rPr>
      </w:pPr>
      <w:r w:rsidRPr="00C624B0">
        <w:rPr>
          <w:rFonts w:ascii="Arial" w:hAnsi="Arial" w:cs="Arial"/>
          <w:lang w:val="en-US"/>
        </w:rPr>
        <w:t>BEGIN</w:t>
      </w:r>
    </w:p>
    <w:p w14:paraId="20A68E85" w14:textId="0C71E59C" w:rsidR="00F06999" w:rsidRPr="00C624B0" w:rsidRDefault="00F06999" w:rsidP="00F06999">
      <w:pPr>
        <w:pStyle w:val="Prrafodelista"/>
        <w:rPr>
          <w:rFonts w:ascii="Arial" w:hAnsi="Arial" w:cs="Arial"/>
          <w:lang w:val="en-US"/>
        </w:rPr>
      </w:pPr>
      <w:r w:rsidRPr="00C624B0">
        <w:rPr>
          <w:rFonts w:ascii="Arial" w:hAnsi="Arial" w:cs="Arial"/>
          <w:lang w:val="en-US"/>
        </w:rPr>
        <w:t>select salary into :</w:t>
      </w:r>
      <w:proofErr w:type="spellStart"/>
      <w:r w:rsidRPr="00C624B0">
        <w:rPr>
          <w:rFonts w:ascii="Arial" w:hAnsi="Arial" w:cs="Arial"/>
          <w:lang w:val="en-US"/>
        </w:rPr>
        <w:t>b_emp_salary</w:t>
      </w:r>
      <w:proofErr w:type="spellEnd"/>
      <w:r w:rsidRPr="00C624B0">
        <w:rPr>
          <w:rFonts w:ascii="Arial" w:hAnsi="Arial" w:cs="Arial"/>
          <w:lang w:val="en-US"/>
        </w:rPr>
        <w:t xml:space="preserve"> from </w:t>
      </w:r>
    </w:p>
    <w:p w14:paraId="30B63A0B" w14:textId="77777777" w:rsidR="00F06999" w:rsidRPr="00C624B0" w:rsidRDefault="00F06999" w:rsidP="00F06999">
      <w:pPr>
        <w:pStyle w:val="Prrafodelista"/>
        <w:rPr>
          <w:rFonts w:ascii="Arial" w:hAnsi="Arial" w:cs="Arial"/>
          <w:lang w:val="en-US"/>
        </w:rPr>
      </w:pPr>
      <w:proofErr w:type="spellStart"/>
      <w:r w:rsidRPr="00C624B0">
        <w:rPr>
          <w:rFonts w:ascii="Arial" w:hAnsi="Arial" w:cs="Arial"/>
          <w:lang w:val="en-US"/>
        </w:rPr>
        <w:t>hr.employees</w:t>
      </w:r>
      <w:proofErr w:type="spellEnd"/>
      <w:r w:rsidRPr="00C624B0">
        <w:rPr>
          <w:rFonts w:ascii="Arial" w:hAnsi="Arial" w:cs="Arial"/>
          <w:lang w:val="en-US"/>
        </w:rPr>
        <w:t xml:space="preserve"> where </w:t>
      </w:r>
      <w:proofErr w:type="spellStart"/>
      <w:r w:rsidRPr="00C624B0">
        <w:rPr>
          <w:rFonts w:ascii="Arial" w:hAnsi="Arial" w:cs="Arial"/>
          <w:lang w:val="en-US"/>
        </w:rPr>
        <w:t>employee_id</w:t>
      </w:r>
      <w:proofErr w:type="spellEnd"/>
      <w:r w:rsidRPr="00C624B0">
        <w:rPr>
          <w:rFonts w:ascii="Arial" w:hAnsi="Arial" w:cs="Arial"/>
          <w:lang w:val="en-US"/>
        </w:rPr>
        <w:t>=178;</w:t>
      </w:r>
    </w:p>
    <w:p w14:paraId="59DD7489" w14:textId="77777777" w:rsidR="00F06999" w:rsidRPr="00F06999" w:rsidRDefault="00F06999" w:rsidP="00F06999">
      <w:pPr>
        <w:pStyle w:val="Prrafodelista"/>
        <w:rPr>
          <w:rFonts w:ascii="Arial" w:hAnsi="Arial" w:cs="Arial"/>
          <w:lang w:val="en-US"/>
        </w:rPr>
      </w:pPr>
      <w:r w:rsidRPr="00F06999">
        <w:rPr>
          <w:rFonts w:ascii="Arial" w:hAnsi="Arial" w:cs="Arial"/>
          <w:lang w:val="en-US"/>
        </w:rPr>
        <w:t>end;</w:t>
      </w:r>
    </w:p>
    <w:p w14:paraId="089550A7" w14:textId="400EA237" w:rsidR="00F06999" w:rsidRPr="00215ECE" w:rsidRDefault="00215ECE" w:rsidP="00215ECE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</w:t>
      </w:r>
    </w:p>
    <w:p w14:paraId="6343C57F" w14:textId="77777777" w:rsidR="00F06999" w:rsidRPr="00F06999" w:rsidRDefault="00F06999" w:rsidP="00F06999">
      <w:pPr>
        <w:pStyle w:val="Prrafodelista"/>
        <w:rPr>
          <w:rFonts w:ascii="Arial" w:hAnsi="Arial" w:cs="Arial"/>
          <w:lang w:val="en-US"/>
        </w:rPr>
      </w:pPr>
      <w:r w:rsidRPr="00F06999">
        <w:rPr>
          <w:rFonts w:ascii="Arial" w:hAnsi="Arial" w:cs="Arial"/>
          <w:lang w:val="en-US"/>
        </w:rPr>
        <w:t xml:space="preserve">print </w:t>
      </w:r>
      <w:proofErr w:type="spellStart"/>
      <w:r w:rsidRPr="00F06999">
        <w:rPr>
          <w:rFonts w:ascii="Arial" w:hAnsi="Arial" w:cs="Arial"/>
          <w:lang w:val="en-US"/>
        </w:rPr>
        <w:t>b_emp_salary</w:t>
      </w:r>
      <w:proofErr w:type="spellEnd"/>
    </w:p>
    <w:p w14:paraId="39FC8722" w14:textId="15918404" w:rsidR="00F06999" w:rsidRDefault="00F06999" w:rsidP="00F06999">
      <w:pPr>
        <w:pStyle w:val="Prrafodelista"/>
        <w:rPr>
          <w:rFonts w:ascii="Arial" w:hAnsi="Arial" w:cs="Arial"/>
          <w:lang w:val="en-US"/>
        </w:rPr>
      </w:pPr>
      <w:r w:rsidRPr="00C624B0">
        <w:rPr>
          <w:rFonts w:ascii="Arial" w:hAnsi="Arial" w:cs="Arial"/>
          <w:lang w:val="en-US"/>
        </w:rPr>
        <w:t xml:space="preserve">select </w:t>
      </w:r>
      <w:proofErr w:type="spellStart"/>
      <w:r w:rsidRPr="00C624B0">
        <w:rPr>
          <w:rFonts w:ascii="Arial" w:hAnsi="Arial" w:cs="Arial"/>
          <w:lang w:val="en-US"/>
        </w:rPr>
        <w:t>first_name</w:t>
      </w:r>
      <w:proofErr w:type="spellEnd"/>
      <w:r w:rsidRPr="00C624B0">
        <w:rPr>
          <w:rFonts w:ascii="Arial" w:hAnsi="Arial" w:cs="Arial"/>
          <w:lang w:val="en-US"/>
        </w:rPr>
        <w:t xml:space="preserve">, </w:t>
      </w:r>
      <w:proofErr w:type="spellStart"/>
      <w:r w:rsidRPr="00C624B0">
        <w:rPr>
          <w:rFonts w:ascii="Arial" w:hAnsi="Arial" w:cs="Arial"/>
          <w:lang w:val="en-US"/>
        </w:rPr>
        <w:t>last_name</w:t>
      </w:r>
      <w:proofErr w:type="spellEnd"/>
      <w:r w:rsidRPr="00C624B0">
        <w:rPr>
          <w:rFonts w:ascii="Arial" w:hAnsi="Arial" w:cs="Arial"/>
          <w:lang w:val="en-US"/>
        </w:rPr>
        <w:t xml:space="preserve"> from </w:t>
      </w:r>
      <w:proofErr w:type="spellStart"/>
      <w:r w:rsidRPr="00C624B0">
        <w:rPr>
          <w:rFonts w:ascii="Arial" w:hAnsi="Arial" w:cs="Arial"/>
          <w:lang w:val="en-US"/>
        </w:rPr>
        <w:t>hr.employees</w:t>
      </w:r>
      <w:proofErr w:type="spellEnd"/>
      <w:r w:rsidRPr="00C624B0">
        <w:rPr>
          <w:rFonts w:ascii="Arial" w:hAnsi="Arial" w:cs="Arial"/>
          <w:lang w:val="en-US"/>
        </w:rPr>
        <w:t xml:space="preserve"> where salary=:</w:t>
      </w:r>
      <w:proofErr w:type="spellStart"/>
      <w:r w:rsidRPr="00C624B0">
        <w:rPr>
          <w:rFonts w:ascii="Arial" w:hAnsi="Arial" w:cs="Arial"/>
          <w:lang w:val="en-US"/>
        </w:rPr>
        <w:t>b_emp_salary</w:t>
      </w:r>
      <w:proofErr w:type="spellEnd"/>
      <w:r w:rsidRPr="00C624B0">
        <w:rPr>
          <w:rFonts w:ascii="Arial" w:hAnsi="Arial" w:cs="Arial"/>
          <w:lang w:val="en-US"/>
        </w:rPr>
        <w:t>;</w:t>
      </w:r>
    </w:p>
    <w:p w14:paraId="0A8241D5" w14:textId="42243A95" w:rsidR="00BE729A" w:rsidRDefault="00BE729A" w:rsidP="00F06999">
      <w:pPr>
        <w:pStyle w:val="Prrafodelista"/>
        <w:rPr>
          <w:rFonts w:ascii="Arial" w:hAnsi="Arial" w:cs="Arial"/>
          <w:lang w:val="en-US"/>
        </w:rPr>
      </w:pPr>
    </w:p>
    <w:p w14:paraId="213032AF" w14:textId="4860E950" w:rsidR="00BE729A" w:rsidRPr="00C624B0" w:rsidRDefault="00BE729A" w:rsidP="00BE729A">
      <w:pPr>
        <w:pStyle w:val="Prrafodelista"/>
        <w:rPr>
          <w:rFonts w:ascii="Arial" w:hAnsi="Arial" w:cs="Arial"/>
          <w:lang w:val="en-US"/>
        </w:rPr>
      </w:pPr>
      <w:r w:rsidRPr="00BE729A">
        <w:rPr>
          <w:rFonts w:ascii="Arial" w:hAnsi="Arial" w:cs="Arial"/>
          <w:highlight w:val="green"/>
          <w:lang w:val="en-US"/>
        </w:rPr>
        <w:t xml:space="preserve">No se </w:t>
      </w:r>
      <w:proofErr w:type="spellStart"/>
      <w:r w:rsidRPr="00BE729A">
        <w:rPr>
          <w:rFonts w:ascii="Arial" w:hAnsi="Arial" w:cs="Arial"/>
          <w:highlight w:val="green"/>
          <w:lang w:val="en-US"/>
        </w:rPr>
        <w:t>encuentra</w:t>
      </w:r>
      <w:proofErr w:type="spellEnd"/>
      <w:r w:rsidRPr="00BE729A">
        <w:rPr>
          <w:rFonts w:ascii="Arial" w:hAnsi="Arial" w:cs="Arial"/>
          <w:highlight w:val="green"/>
          <w:lang w:val="en-US"/>
        </w:rPr>
        <w:t xml:space="preserve"> </w:t>
      </w:r>
      <w:proofErr w:type="spellStart"/>
      <w:r w:rsidRPr="00BE729A">
        <w:rPr>
          <w:rFonts w:ascii="Arial" w:hAnsi="Arial" w:cs="Arial"/>
          <w:highlight w:val="green"/>
          <w:lang w:val="en-US"/>
        </w:rPr>
        <w:t>ningun</w:t>
      </w:r>
      <w:proofErr w:type="spellEnd"/>
      <w:r w:rsidRPr="00BE729A">
        <w:rPr>
          <w:rFonts w:ascii="Arial" w:hAnsi="Arial" w:cs="Arial"/>
          <w:highlight w:val="green"/>
          <w:lang w:val="en-US"/>
        </w:rPr>
        <w:t xml:space="preserve"> error, </w:t>
      </w:r>
      <w:proofErr w:type="spellStart"/>
      <w:r w:rsidRPr="00BE729A">
        <w:rPr>
          <w:rFonts w:ascii="Arial" w:hAnsi="Arial" w:cs="Arial"/>
          <w:highlight w:val="green"/>
          <w:lang w:val="en-US"/>
        </w:rPr>
        <w:t>debido</w:t>
      </w:r>
      <w:proofErr w:type="spellEnd"/>
      <w:r w:rsidRPr="00BE729A">
        <w:rPr>
          <w:rFonts w:ascii="Arial" w:hAnsi="Arial" w:cs="Arial"/>
          <w:highlight w:val="green"/>
          <w:lang w:val="en-US"/>
        </w:rPr>
        <w:t xml:space="preserve"> que se </w:t>
      </w:r>
      <w:proofErr w:type="spellStart"/>
      <w:r w:rsidRPr="00BE729A">
        <w:rPr>
          <w:rFonts w:ascii="Arial" w:hAnsi="Arial" w:cs="Arial"/>
          <w:highlight w:val="green"/>
          <w:lang w:val="en-US"/>
        </w:rPr>
        <w:t>esta</w:t>
      </w:r>
      <w:proofErr w:type="spellEnd"/>
      <w:r w:rsidRPr="00BE729A">
        <w:rPr>
          <w:rFonts w:ascii="Arial" w:hAnsi="Arial" w:cs="Arial"/>
          <w:highlight w:val="green"/>
          <w:lang w:val="en-US"/>
        </w:rPr>
        <w:t xml:space="preserve"> </w:t>
      </w:r>
      <w:proofErr w:type="spellStart"/>
      <w:r w:rsidRPr="00BE729A">
        <w:rPr>
          <w:rFonts w:ascii="Arial" w:hAnsi="Arial" w:cs="Arial"/>
          <w:highlight w:val="green"/>
          <w:lang w:val="en-US"/>
        </w:rPr>
        <w:t>utilizando</w:t>
      </w:r>
      <w:proofErr w:type="spellEnd"/>
      <w:r w:rsidRPr="00BE729A">
        <w:rPr>
          <w:rFonts w:ascii="Arial" w:hAnsi="Arial" w:cs="Arial"/>
          <w:highlight w:val="green"/>
          <w:lang w:val="en-US"/>
        </w:rPr>
        <w:t xml:space="preserve"> </w:t>
      </w:r>
      <w:proofErr w:type="spellStart"/>
      <w:r w:rsidRPr="00BE729A">
        <w:rPr>
          <w:rFonts w:ascii="Arial" w:hAnsi="Arial" w:cs="Arial"/>
          <w:highlight w:val="green"/>
          <w:lang w:val="en-US"/>
        </w:rPr>
        <w:t>una</w:t>
      </w:r>
      <w:proofErr w:type="spellEnd"/>
      <w:r w:rsidRPr="00BE729A">
        <w:rPr>
          <w:rFonts w:ascii="Arial" w:hAnsi="Arial" w:cs="Arial"/>
          <w:highlight w:val="green"/>
          <w:lang w:val="en-US"/>
        </w:rPr>
        <w:t xml:space="preserve"> Variable de Enlace</w:t>
      </w:r>
      <w:r w:rsidR="00DB51C5">
        <w:rPr>
          <w:rFonts w:ascii="Arial" w:hAnsi="Arial" w:cs="Arial"/>
          <w:highlight w:val="green"/>
          <w:lang w:val="en-US"/>
        </w:rPr>
        <w:t xml:space="preserve">, </w:t>
      </w:r>
      <w:proofErr w:type="spellStart"/>
      <w:r w:rsidRPr="00BE729A">
        <w:rPr>
          <w:rFonts w:ascii="Arial" w:hAnsi="Arial" w:cs="Arial"/>
          <w:highlight w:val="green"/>
          <w:lang w:val="en-US"/>
        </w:rPr>
        <w:t>el</w:t>
      </w:r>
      <w:proofErr w:type="spellEnd"/>
      <w:r w:rsidRPr="00BE729A">
        <w:rPr>
          <w:rFonts w:ascii="Arial" w:hAnsi="Arial" w:cs="Arial"/>
          <w:highlight w:val="green"/>
          <w:lang w:val="en-US"/>
        </w:rPr>
        <w:t xml:space="preserve"> </w:t>
      </w:r>
      <w:proofErr w:type="spellStart"/>
      <w:r w:rsidRPr="00BE729A">
        <w:rPr>
          <w:rFonts w:ascii="Arial" w:hAnsi="Arial" w:cs="Arial"/>
          <w:highlight w:val="green"/>
          <w:lang w:val="en-US"/>
        </w:rPr>
        <w:t>cual</w:t>
      </w:r>
      <w:proofErr w:type="spellEnd"/>
      <w:r w:rsidRPr="00BE729A">
        <w:rPr>
          <w:rFonts w:ascii="Arial" w:hAnsi="Arial" w:cs="Arial"/>
          <w:highlight w:val="green"/>
          <w:lang w:val="en-US"/>
        </w:rPr>
        <w:t xml:space="preserve"> Tambien </w:t>
      </w:r>
      <w:proofErr w:type="spellStart"/>
      <w:r w:rsidRPr="00BE729A">
        <w:rPr>
          <w:rFonts w:ascii="Arial" w:hAnsi="Arial" w:cs="Arial"/>
          <w:highlight w:val="green"/>
          <w:lang w:val="en-US"/>
        </w:rPr>
        <w:t>puede</w:t>
      </w:r>
      <w:proofErr w:type="spellEnd"/>
      <w:r w:rsidRPr="00BE729A">
        <w:rPr>
          <w:rFonts w:ascii="Arial" w:hAnsi="Arial" w:cs="Arial"/>
          <w:highlight w:val="green"/>
          <w:lang w:val="en-US"/>
        </w:rPr>
        <w:t xml:space="preserve"> ser </w:t>
      </w:r>
      <w:proofErr w:type="spellStart"/>
      <w:r w:rsidRPr="00BE729A">
        <w:rPr>
          <w:rFonts w:ascii="Arial" w:hAnsi="Arial" w:cs="Arial"/>
          <w:highlight w:val="green"/>
          <w:lang w:val="en-US"/>
        </w:rPr>
        <w:t>usado</w:t>
      </w:r>
      <w:proofErr w:type="spellEnd"/>
      <w:r w:rsidRPr="00BE729A">
        <w:rPr>
          <w:rFonts w:ascii="Arial" w:hAnsi="Arial" w:cs="Arial"/>
          <w:highlight w:val="green"/>
          <w:lang w:val="en-US"/>
        </w:rPr>
        <w:t xml:space="preserve"> </w:t>
      </w:r>
      <w:proofErr w:type="spellStart"/>
      <w:r w:rsidRPr="00BE729A">
        <w:rPr>
          <w:rFonts w:ascii="Arial" w:hAnsi="Arial" w:cs="Arial"/>
          <w:highlight w:val="green"/>
          <w:lang w:val="en-US"/>
        </w:rPr>
        <w:t>en</w:t>
      </w:r>
      <w:proofErr w:type="spellEnd"/>
      <w:r w:rsidRPr="00BE729A">
        <w:rPr>
          <w:rFonts w:ascii="Arial" w:hAnsi="Arial" w:cs="Arial"/>
          <w:highlight w:val="green"/>
          <w:lang w:val="en-US"/>
        </w:rPr>
        <w:t xml:space="preserve"> </w:t>
      </w:r>
      <w:proofErr w:type="spellStart"/>
      <w:r w:rsidRPr="00BE729A">
        <w:rPr>
          <w:rFonts w:ascii="Arial" w:hAnsi="Arial" w:cs="Arial"/>
          <w:highlight w:val="green"/>
          <w:lang w:val="en-US"/>
        </w:rPr>
        <w:t>una</w:t>
      </w:r>
      <w:proofErr w:type="spellEnd"/>
      <w:r w:rsidRPr="00BE729A">
        <w:rPr>
          <w:rFonts w:ascii="Arial" w:hAnsi="Arial" w:cs="Arial"/>
          <w:highlight w:val="green"/>
          <w:lang w:val="en-US"/>
        </w:rPr>
        <w:t xml:space="preserve"> </w:t>
      </w:r>
      <w:proofErr w:type="spellStart"/>
      <w:r w:rsidRPr="00BE729A">
        <w:rPr>
          <w:rFonts w:ascii="Arial" w:hAnsi="Arial" w:cs="Arial"/>
          <w:highlight w:val="green"/>
          <w:lang w:val="en-US"/>
        </w:rPr>
        <w:t>siguiente</w:t>
      </w:r>
      <w:proofErr w:type="spellEnd"/>
      <w:r w:rsidRPr="00BE729A">
        <w:rPr>
          <w:rFonts w:ascii="Arial" w:hAnsi="Arial" w:cs="Arial"/>
          <w:highlight w:val="green"/>
          <w:lang w:val="en-US"/>
        </w:rPr>
        <w:t xml:space="preserve"> </w:t>
      </w:r>
      <w:proofErr w:type="spellStart"/>
      <w:r w:rsidRPr="00BE729A">
        <w:rPr>
          <w:rFonts w:ascii="Arial" w:hAnsi="Arial" w:cs="Arial"/>
          <w:highlight w:val="green"/>
          <w:lang w:val="en-US"/>
        </w:rPr>
        <w:t>sentencia</w:t>
      </w:r>
      <w:proofErr w:type="spellEnd"/>
      <w:r w:rsidRPr="00BE729A">
        <w:rPr>
          <w:rFonts w:ascii="Arial" w:hAnsi="Arial" w:cs="Arial"/>
          <w:highlight w:val="green"/>
          <w:lang w:val="en-US"/>
        </w:rPr>
        <w:t xml:space="preserve"> SQL.</w:t>
      </w:r>
    </w:p>
    <w:p w14:paraId="02E8346F" w14:textId="77777777" w:rsidR="00BE729A" w:rsidRPr="00C624B0" w:rsidRDefault="00BE729A" w:rsidP="00F06999">
      <w:pPr>
        <w:pStyle w:val="Prrafodelista"/>
        <w:rPr>
          <w:rFonts w:ascii="Arial" w:hAnsi="Arial" w:cs="Arial"/>
          <w:lang w:val="en-US"/>
        </w:rPr>
      </w:pPr>
    </w:p>
    <w:p w14:paraId="2CD00C6B" w14:textId="02C16E40" w:rsidR="009B3588" w:rsidRPr="00F06999" w:rsidRDefault="009B3588" w:rsidP="006C5A2A">
      <w:pPr>
        <w:rPr>
          <w:lang w:val="en-US"/>
        </w:rPr>
      </w:pPr>
    </w:p>
    <w:p w14:paraId="51AF4512" w14:textId="523A652C" w:rsidR="001F7702" w:rsidRDefault="001F7702" w:rsidP="006C5A2A">
      <w:pPr>
        <w:rPr>
          <w:lang w:val="en-US"/>
        </w:rPr>
      </w:pPr>
    </w:p>
    <w:p w14:paraId="25483170" w14:textId="65D50EF7" w:rsidR="003765BD" w:rsidRDefault="003765BD" w:rsidP="006C5A2A">
      <w:pPr>
        <w:rPr>
          <w:lang w:val="en-US"/>
        </w:rPr>
      </w:pPr>
    </w:p>
    <w:p w14:paraId="39ABFEBC" w14:textId="77777777" w:rsidR="003765BD" w:rsidRPr="00F06999" w:rsidRDefault="003765BD" w:rsidP="006C5A2A">
      <w:pPr>
        <w:rPr>
          <w:lang w:val="en-US"/>
        </w:rPr>
      </w:pPr>
    </w:p>
    <w:p w14:paraId="3EECC309" w14:textId="77777777" w:rsidR="00534E0F" w:rsidRPr="00F06999" w:rsidRDefault="00534E0F" w:rsidP="006C5A2A">
      <w:pPr>
        <w:rPr>
          <w:i/>
          <w:lang w:val="en-US"/>
        </w:rPr>
      </w:pPr>
    </w:p>
    <w:p w14:paraId="2F7652E3" w14:textId="77777777" w:rsidR="00534E0F" w:rsidRPr="00F06999" w:rsidRDefault="00534E0F" w:rsidP="006C5A2A">
      <w:pPr>
        <w:rPr>
          <w:i/>
          <w:lang w:val="en-US"/>
        </w:rPr>
      </w:pPr>
    </w:p>
    <w:sectPr w:rsidR="00534E0F" w:rsidRPr="00F06999" w:rsidSect="00ED6D89">
      <w:footerReference w:type="default" r:id="rId14"/>
      <w:pgSz w:w="11906" w:h="16838" w:code="9"/>
      <w:pgMar w:top="1440" w:right="1512" w:bottom="1440" w:left="151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4110B" w14:textId="77777777" w:rsidR="00F57CD8" w:rsidRDefault="00F57CD8">
      <w:pPr>
        <w:spacing w:before="0" w:after="0" w:line="240" w:lineRule="auto"/>
      </w:pPr>
      <w:r>
        <w:separator/>
      </w:r>
    </w:p>
  </w:endnote>
  <w:endnote w:type="continuationSeparator" w:id="0">
    <w:p w14:paraId="474712A0" w14:textId="77777777" w:rsidR="00F57CD8" w:rsidRDefault="00F57C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AFF5" w14:textId="47FA237B" w:rsidR="00D16FF8" w:rsidRDefault="004B4ED7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3765BD">
      <w:rPr>
        <w:noProof/>
        <w:lang w:bidi="es-ES"/>
      </w:rPr>
      <w:t>2</w:t>
    </w:r>
    <w:r>
      <w:rPr>
        <w:lang w:bidi="es-ES"/>
      </w:rPr>
      <w:fldChar w:fldCharType="end"/>
    </w:r>
    <w:r>
      <w:rPr>
        <w:lang w:bidi="es-ES"/>
      </w:rPr>
      <w:t xml:space="preserve"> de </w:t>
    </w:r>
    <w:fldSimple w:instr=" NUMPAGES  \* Arabic  \* MERGEFORMAT ">
      <w:r w:rsidR="003765BD">
        <w:rPr>
          <w:noProof/>
          <w:lang w:bidi="es-ES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F2CE2" w14:textId="77777777" w:rsidR="00F57CD8" w:rsidRDefault="00F57CD8">
      <w:pPr>
        <w:spacing w:before="0" w:after="0" w:line="240" w:lineRule="auto"/>
      </w:pPr>
      <w:r>
        <w:separator/>
      </w:r>
    </w:p>
  </w:footnote>
  <w:footnote w:type="continuationSeparator" w:id="0">
    <w:p w14:paraId="55A2F004" w14:textId="77777777" w:rsidR="00F57CD8" w:rsidRDefault="00F57C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D4F1E"/>
    <w:multiLevelType w:val="hybridMultilevel"/>
    <w:tmpl w:val="103069A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07E3F"/>
    <w:multiLevelType w:val="hybridMultilevel"/>
    <w:tmpl w:val="1B90C4F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7728D"/>
    <w:multiLevelType w:val="hybridMultilevel"/>
    <w:tmpl w:val="D63C540E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5509FE"/>
    <w:multiLevelType w:val="hybridMultilevel"/>
    <w:tmpl w:val="BDE8F3E8"/>
    <w:lvl w:ilvl="0" w:tplc="00C86220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65EF7"/>
    <w:multiLevelType w:val="hybridMultilevel"/>
    <w:tmpl w:val="ECBA4D2A"/>
    <w:lvl w:ilvl="0" w:tplc="00C86220">
      <w:numFmt w:val="bullet"/>
      <w:lvlText w:val="-"/>
      <w:lvlJc w:val="left"/>
      <w:pPr>
        <w:ind w:left="2160" w:hanging="360"/>
      </w:pPr>
      <w:rPr>
        <w:rFonts w:ascii="Palatino Linotype" w:eastAsiaTheme="minorEastAsia" w:hAnsi="Palatino Linotype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56A7C"/>
    <w:multiLevelType w:val="hybridMultilevel"/>
    <w:tmpl w:val="34445C6C"/>
    <w:lvl w:ilvl="0" w:tplc="67DE1662">
      <w:start w:val="1"/>
      <w:numFmt w:val="decimal"/>
      <w:pStyle w:val="Ttulo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645308215">
    <w:abstractNumId w:val="15"/>
  </w:num>
  <w:num w:numId="2" w16cid:durableId="1451893495">
    <w:abstractNumId w:val="9"/>
  </w:num>
  <w:num w:numId="3" w16cid:durableId="1342124293">
    <w:abstractNumId w:val="7"/>
  </w:num>
  <w:num w:numId="4" w16cid:durableId="1375615959">
    <w:abstractNumId w:val="6"/>
  </w:num>
  <w:num w:numId="5" w16cid:durableId="1975256450">
    <w:abstractNumId w:val="5"/>
  </w:num>
  <w:num w:numId="6" w16cid:durableId="1802576064">
    <w:abstractNumId w:val="4"/>
  </w:num>
  <w:num w:numId="7" w16cid:durableId="955715762">
    <w:abstractNumId w:val="8"/>
  </w:num>
  <w:num w:numId="8" w16cid:durableId="396587480">
    <w:abstractNumId w:val="3"/>
  </w:num>
  <w:num w:numId="9" w16cid:durableId="1002664292">
    <w:abstractNumId w:val="2"/>
  </w:num>
  <w:num w:numId="10" w16cid:durableId="1354456144">
    <w:abstractNumId w:val="1"/>
  </w:num>
  <w:num w:numId="11" w16cid:durableId="577372933">
    <w:abstractNumId w:val="0"/>
  </w:num>
  <w:num w:numId="12" w16cid:durableId="1838107254">
    <w:abstractNumId w:val="15"/>
  </w:num>
  <w:num w:numId="13" w16cid:durableId="1112433014">
    <w:abstractNumId w:val="15"/>
  </w:num>
  <w:num w:numId="14" w16cid:durableId="1494025372">
    <w:abstractNumId w:val="13"/>
  </w:num>
  <w:num w:numId="15" w16cid:durableId="1746759510">
    <w:abstractNumId w:val="10"/>
  </w:num>
  <w:num w:numId="16" w16cid:durableId="149754074">
    <w:abstractNumId w:val="11"/>
  </w:num>
  <w:num w:numId="17" w16cid:durableId="934897291">
    <w:abstractNumId w:val="14"/>
  </w:num>
  <w:num w:numId="18" w16cid:durableId="783580729">
    <w:abstractNumId w:val="12"/>
  </w:num>
  <w:num w:numId="19" w16cid:durableId="516194089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A8"/>
    <w:rsid w:val="0000514D"/>
    <w:rsid w:val="00072B2E"/>
    <w:rsid w:val="000F5047"/>
    <w:rsid w:val="00100C8E"/>
    <w:rsid w:val="00152BD3"/>
    <w:rsid w:val="001572F0"/>
    <w:rsid w:val="00183790"/>
    <w:rsid w:val="00186909"/>
    <w:rsid w:val="001A64AF"/>
    <w:rsid w:val="001C13C9"/>
    <w:rsid w:val="001C348C"/>
    <w:rsid w:val="001D0AE3"/>
    <w:rsid w:val="001F7702"/>
    <w:rsid w:val="00215ECE"/>
    <w:rsid w:val="00222622"/>
    <w:rsid w:val="002335B0"/>
    <w:rsid w:val="00265D22"/>
    <w:rsid w:val="0027272E"/>
    <w:rsid w:val="00282EB1"/>
    <w:rsid w:val="002C630A"/>
    <w:rsid w:val="002D53AB"/>
    <w:rsid w:val="002D557C"/>
    <w:rsid w:val="002F2CBF"/>
    <w:rsid w:val="003210CB"/>
    <w:rsid w:val="003765BD"/>
    <w:rsid w:val="00394C3E"/>
    <w:rsid w:val="003B5E93"/>
    <w:rsid w:val="003D6B32"/>
    <w:rsid w:val="003F240D"/>
    <w:rsid w:val="004068AE"/>
    <w:rsid w:val="00413447"/>
    <w:rsid w:val="00481968"/>
    <w:rsid w:val="00492FEA"/>
    <w:rsid w:val="00494233"/>
    <w:rsid w:val="004A34E4"/>
    <w:rsid w:val="004B4ED7"/>
    <w:rsid w:val="004C0B9A"/>
    <w:rsid w:val="0050715B"/>
    <w:rsid w:val="00534999"/>
    <w:rsid w:val="00534E0F"/>
    <w:rsid w:val="00544F47"/>
    <w:rsid w:val="00551380"/>
    <w:rsid w:val="00553F8E"/>
    <w:rsid w:val="005E4F75"/>
    <w:rsid w:val="005E5B23"/>
    <w:rsid w:val="005F0168"/>
    <w:rsid w:val="00605DAA"/>
    <w:rsid w:val="00615AB1"/>
    <w:rsid w:val="00622C07"/>
    <w:rsid w:val="00656A53"/>
    <w:rsid w:val="00662342"/>
    <w:rsid w:val="006718C6"/>
    <w:rsid w:val="00672451"/>
    <w:rsid w:val="00675B76"/>
    <w:rsid w:val="006956BD"/>
    <w:rsid w:val="006B4AD2"/>
    <w:rsid w:val="006B664C"/>
    <w:rsid w:val="006C5408"/>
    <w:rsid w:val="006C5A2A"/>
    <w:rsid w:val="006E2643"/>
    <w:rsid w:val="00703EE4"/>
    <w:rsid w:val="00747875"/>
    <w:rsid w:val="00765997"/>
    <w:rsid w:val="007D287E"/>
    <w:rsid w:val="007F1A40"/>
    <w:rsid w:val="00856270"/>
    <w:rsid w:val="00882C97"/>
    <w:rsid w:val="00886737"/>
    <w:rsid w:val="00887FDB"/>
    <w:rsid w:val="00892331"/>
    <w:rsid w:val="008B27DD"/>
    <w:rsid w:val="008E5EEC"/>
    <w:rsid w:val="0091678B"/>
    <w:rsid w:val="0097631D"/>
    <w:rsid w:val="009A7E61"/>
    <w:rsid w:val="009B3588"/>
    <w:rsid w:val="009B3592"/>
    <w:rsid w:val="009C63D2"/>
    <w:rsid w:val="009C63F4"/>
    <w:rsid w:val="00A26BCF"/>
    <w:rsid w:val="00A4670F"/>
    <w:rsid w:val="00A46A27"/>
    <w:rsid w:val="00A605D8"/>
    <w:rsid w:val="00A74E99"/>
    <w:rsid w:val="00A80ABB"/>
    <w:rsid w:val="00AD7C1B"/>
    <w:rsid w:val="00AF2D54"/>
    <w:rsid w:val="00B1573C"/>
    <w:rsid w:val="00B172C5"/>
    <w:rsid w:val="00B30563"/>
    <w:rsid w:val="00B30C98"/>
    <w:rsid w:val="00B622F1"/>
    <w:rsid w:val="00B91237"/>
    <w:rsid w:val="00BB15CD"/>
    <w:rsid w:val="00BD7C35"/>
    <w:rsid w:val="00BE729A"/>
    <w:rsid w:val="00C03710"/>
    <w:rsid w:val="00C21478"/>
    <w:rsid w:val="00C43A05"/>
    <w:rsid w:val="00C44D97"/>
    <w:rsid w:val="00C53BC4"/>
    <w:rsid w:val="00C56D36"/>
    <w:rsid w:val="00C77AB8"/>
    <w:rsid w:val="00C97769"/>
    <w:rsid w:val="00CF3F24"/>
    <w:rsid w:val="00D06327"/>
    <w:rsid w:val="00D16FF8"/>
    <w:rsid w:val="00D43FBC"/>
    <w:rsid w:val="00D46C5B"/>
    <w:rsid w:val="00D67CEF"/>
    <w:rsid w:val="00D9755B"/>
    <w:rsid w:val="00DA5D9D"/>
    <w:rsid w:val="00DB51C5"/>
    <w:rsid w:val="00DB5D6A"/>
    <w:rsid w:val="00DE749A"/>
    <w:rsid w:val="00E12637"/>
    <w:rsid w:val="00E26E82"/>
    <w:rsid w:val="00E34258"/>
    <w:rsid w:val="00E77FEF"/>
    <w:rsid w:val="00E86D4D"/>
    <w:rsid w:val="00ED6B1C"/>
    <w:rsid w:val="00ED6D89"/>
    <w:rsid w:val="00EE1339"/>
    <w:rsid w:val="00EE6B98"/>
    <w:rsid w:val="00F056F5"/>
    <w:rsid w:val="00F06999"/>
    <w:rsid w:val="00F57CD8"/>
    <w:rsid w:val="00F65E87"/>
    <w:rsid w:val="00F73CA8"/>
    <w:rsid w:val="00F927C3"/>
    <w:rsid w:val="00FC1B79"/>
    <w:rsid w:val="00FE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2293A5C"/>
  <w15:chartTrackingRefBased/>
  <w15:docId w15:val="{3B9E9E67-D78E-418C-8E4F-DFFA209C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Ttulo1">
    <w:name w:val="heading 1"/>
    <w:basedOn w:val="Normal"/>
    <w:link w:val="Ttulo1C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iedepgina">
    <w:name w:val="footer"/>
    <w:basedOn w:val="Normal"/>
    <w:link w:val="PiedepginaC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0715B"/>
    <w:rPr>
      <w:color w:val="1F4E79" w:themeColor="accent1" w:themeShade="80"/>
    </w:rPr>
  </w:style>
  <w:style w:type="paragraph" w:styleId="Encabezado">
    <w:name w:val="header"/>
    <w:basedOn w:val="Normal"/>
    <w:link w:val="EncabezadoCar"/>
    <w:uiPriority w:val="99"/>
    <w:unhideWhenUsed/>
    <w:rsid w:val="00622C07"/>
    <w:pPr>
      <w:spacing w:before="0" w:after="0" w:line="240" w:lineRule="auto"/>
    </w:pPr>
  </w:style>
  <w:style w:type="table" w:styleId="Tablaconcuadrcula1clara">
    <w:name w:val="Grid Table 1 Light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ciones">
    <w:name w:val="Instruccione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aconcuadrculaclara">
    <w:name w:val="Grid Table Light"/>
    <w:basedOn w:val="Tabla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622C07"/>
  </w:style>
  <w:style w:type="character" w:customStyle="1" w:styleId="Ttulo4Car">
    <w:name w:val="Título 4 Car"/>
    <w:basedOn w:val="Fuentedeprrafopredeter"/>
    <w:link w:val="Ttulo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B32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152BD3"/>
  </w:style>
  <w:style w:type="paragraph" w:styleId="Textodebloque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52BD3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52BD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52BD3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52BD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D6B32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D6B32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52BD3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52B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52BD3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52B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52BD3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52BD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52BD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D6B32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152BD3"/>
  </w:style>
  <w:style w:type="table" w:styleId="Cuadrculavistosa">
    <w:name w:val="Colorful Grid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D6B3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6B3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6B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6B32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152BD3"/>
  </w:style>
  <w:style w:type="character" w:customStyle="1" w:styleId="FechaCar">
    <w:name w:val="Fecha Car"/>
    <w:basedOn w:val="Fuentedeprrafopredeter"/>
    <w:link w:val="Fecha"/>
    <w:uiPriority w:val="99"/>
    <w:semiHidden/>
    <w:rsid w:val="00152BD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D6B32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52BD3"/>
  </w:style>
  <w:style w:type="character" w:styleId="nfasis">
    <w:name w:val="Emphasis"/>
    <w:basedOn w:val="Fuentedeprrafopredeter"/>
    <w:uiPriority w:val="20"/>
    <w:semiHidden/>
    <w:unhideWhenUsed/>
    <w:qFormat/>
    <w:rsid w:val="00152BD3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152BD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D6B32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52BD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6B32"/>
    <w:rPr>
      <w:szCs w:val="20"/>
    </w:rPr>
  </w:style>
  <w:style w:type="table" w:styleId="Tablaconcuadrcula1clara-nfasis1">
    <w:name w:val="Grid Table 1 Light Accent 1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152BD3"/>
  </w:style>
  <w:style w:type="paragraph" w:styleId="DireccinHTML">
    <w:name w:val="HTML Address"/>
    <w:basedOn w:val="Normal"/>
    <w:link w:val="DireccinHTMLC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52BD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52BD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52BD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6B32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52BD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52BD3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605D8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52BD3"/>
  </w:style>
  <w:style w:type="paragraph" w:styleId="Lista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152BD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3D6B32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52BD3"/>
  </w:style>
  <w:style w:type="character" w:styleId="Nmerodepgina">
    <w:name w:val="page number"/>
    <w:basedOn w:val="Fuentedeprrafopredeter"/>
    <w:uiPriority w:val="99"/>
    <w:semiHidden/>
    <w:unhideWhenUsed/>
    <w:rsid w:val="00152BD3"/>
  </w:style>
  <w:style w:type="table" w:styleId="Tablanormal1">
    <w:name w:val="Plain Table 1"/>
    <w:basedOn w:val="Tabla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D6B32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605D8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152BD3"/>
  </w:style>
  <w:style w:type="character" w:customStyle="1" w:styleId="SaludoCar">
    <w:name w:val="Saludo Car"/>
    <w:basedOn w:val="Fuentedeprrafopredeter"/>
    <w:link w:val="Saludo"/>
    <w:uiPriority w:val="99"/>
    <w:semiHidden/>
    <w:rsid w:val="00152BD3"/>
  </w:style>
  <w:style w:type="paragraph" w:styleId="Firma">
    <w:name w:val="Signature"/>
    <w:basedOn w:val="Normal"/>
    <w:link w:val="FirmaC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152BD3"/>
  </w:style>
  <w:style w:type="character" w:styleId="Textoennegrita">
    <w:name w:val="Strong"/>
    <w:basedOn w:val="Fuentedeprrafopredeter"/>
    <w:uiPriority w:val="22"/>
    <w:semiHidden/>
    <w:unhideWhenUsed/>
    <w:qFormat/>
    <w:rsid w:val="00152BD3"/>
    <w:rPr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D6B32"/>
    <w:rPr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75B76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6E2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chijar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Plantillas\Prueba%20con%20preguntas%20de%20desarrol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C15DDA3C3A4EE8BB36D8AC9EC8D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F826A-D383-4662-90FF-C8B347940107}"/>
      </w:docPartPr>
      <w:docPartBody>
        <w:p w:rsidR="00C64C01" w:rsidRDefault="00EC55CB">
          <w:pPr>
            <w:pStyle w:val="C3C15DDA3C3A4EE8BB36D8AC9EC8DDFC"/>
          </w:pPr>
          <w:r w:rsidRPr="00F65E87">
            <w:rPr>
              <w:lang w:bidi="es-ES"/>
            </w:rPr>
            <w:t>Nombre</w:t>
          </w:r>
        </w:p>
      </w:docPartBody>
    </w:docPart>
    <w:docPart>
      <w:docPartPr>
        <w:name w:val="CD387B72E21B465387583121D3A26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06EE8-FDAC-410B-A3BB-52FE4F9FA389}"/>
      </w:docPartPr>
      <w:docPartBody>
        <w:p w:rsidR="00C64C01" w:rsidRDefault="00EC55CB">
          <w:pPr>
            <w:pStyle w:val="CD387B72E21B465387583121D3A260FB"/>
          </w:pPr>
          <w:r w:rsidRPr="00F65E87">
            <w:rPr>
              <w:lang w:bidi="es-ES"/>
            </w:rPr>
            <w:t>Clase</w:t>
          </w:r>
        </w:p>
      </w:docPartBody>
    </w:docPart>
    <w:docPart>
      <w:docPartPr>
        <w:name w:val="528F639236154C38B2DEBF0CD6545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E6637-5C84-4173-A5D2-DB0D0572FCEB}"/>
      </w:docPartPr>
      <w:docPartBody>
        <w:p w:rsidR="00C64C01" w:rsidRDefault="00EC55CB">
          <w:pPr>
            <w:pStyle w:val="528F639236154C38B2DEBF0CD6545AA0"/>
          </w:pPr>
          <w:r w:rsidRPr="00F65E87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0B"/>
    <w:rsid w:val="000612D2"/>
    <w:rsid w:val="00316434"/>
    <w:rsid w:val="004048EB"/>
    <w:rsid w:val="004201B2"/>
    <w:rsid w:val="004531A1"/>
    <w:rsid w:val="00A24F03"/>
    <w:rsid w:val="00BA4A0B"/>
    <w:rsid w:val="00C64C01"/>
    <w:rsid w:val="00E9300B"/>
    <w:rsid w:val="00EB2083"/>
    <w:rsid w:val="00EC3FAE"/>
    <w:rsid w:val="00EC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C15DDA3C3A4EE8BB36D8AC9EC8DDFC">
    <w:name w:val="C3C15DDA3C3A4EE8BB36D8AC9EC8DDFC"/>
  </w:style>
  <w:style w:type="paragraph" w:customStyle="1" w:styleId="CD387B72E21B465387583121D3A260FB">
    <w:name w:val="CD387B72E21B465387583121D3A260FB"/>
  </w:style>
  <w:style w:type="paragraph" w:customStyle="1" w:styleId="528F639236154C38B2DEBF0CD6545AA0">
    <w:name w:val="528F639236154C38B2DEBF0CD6545A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Prueba con preguntas de desarrollo.dotx</Template>
  <TotalTime>132</TotalTime>
  <Pages>6</Pages>
  <Words>315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Cesar Augusto Huamani Castro</cp:lastModifiedBy>
  <cp:revision>11</cp:revision>
  <dcterms:created xsi:type="dcterms:W3CDTF">2022-08-12T00:34:00Z</dcterms:created>
  <dcterms:modified xsi:type="dcterms:W3CDTF">2022-08-12T03:24:00Z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